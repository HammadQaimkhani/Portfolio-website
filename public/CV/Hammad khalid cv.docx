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630"/>
        <w:gridCol w:w="6470"/>
      </w:tblGrid>
      <w:tr w:rsidR="001B2ABD" w14:paraId="3084B290" w14:textId="77777777" w:rsidTr="00395683">
        <w:trPr>
          <w:trHeight w:val="4410"/>
        </w:trPr>
        <w:tc>
          <w:tcPr>
            <w:tcW w:w="3690" w:type="dxa"/>
            <w:vAlign w:val="bottom"/>
          </w:tcPr>
          <w:p w14:paraId="1D4BAC8E" w14:textId="7D56B6DD" w:rsidR="001B2ABD" w:rsidRDefault="00F96C1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B23633" wp14:editId="6CABBB3D">
                  <wp:extent cx="1924050" cy="1924050"/>
                  <wp:effectExtent l="76200" t="76200" r="76200" b="762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240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7B2778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433028" w14:textId="2247BB36" w:rsidR="001B2ABD" w:rsidRDefault="00F96C1A" w:rsidP="001B2ABD">
            <w:pPr>
              <w:pStyle w:val="Title"/>
            </w:pPr>
            <w:r>
              <w:t>HAmmad khalid</w:t>
            </w:r>
          </w:p>
          <w:p w14:paraId="109B4A79" w14:textId="6D5B7306" w:rsidR="001B2ABD" w:rsidRDefault="00F96C1A" w:rsidP="00395683">
            <w:pPr>
              <w:pStyle w:val="Subtitle"/>
              <w:spacing w:line="360" w:lineRule="auto"/>
            </w:pPr>
            <w:r w:rsidRPr="002A1126">
              <w:rPr>
                <w:spacing w:val="1"/>
                <w:w w:val="54"/>
              </w:rPr>
              <w:t>Web Developer (React.js</w:t>
            </w:r>
            <w:r w:rsidRPr="002A1126">
              <w:rPr>
                <w:spacing w:val="4"/>
                <w:w w:val="54"/>
              </w:rPr>
              <w:t>)</w:t>
            </w:r>
          </w:p>
        </w:tc>
      </w:tr>
      <w:tr w:rsidR="001B2ABD" w14:paraId="2C0A026F" w14:textId="77777777" w:rsidTr="00395683">
        <w:tc>
          <w:tcPr>
            <w:tcW w:w="3690" w:type="dxa"/>
          </w:tcPr>
          <w:sdt>
            <w:sdtPr>
              <w:id w:val="-1711873194"/>
              <w:placeholder>
                <w:docPart w:val="A4E6D3FF770C49C8AE99DB44E9DDA7E7"/>
              </w:placeholder>
              <w:temporary/>
              <w:showingPlcHdr/>
              <w15:appearance w15:val="hidden"/>
            </w:sdtPr>
            <w:sdtEndPr/>
            <w:sdtContent>
              <w:p w14:paraId="6DC3176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1050A6A" w14:textId="47ED7B52" w:rsidR="00036450" w:rsidRDefault="003E2139" w:rsidP="009260CD">
            <w:r w:rsidRPr="003E2139">
              <w:t>To obtain a position as a software engineer in a fast-paced organization where technical skills and creative thinking are useful to the design, development, operation, and maintenance of a software system. A highly motivated software engineer seeking to get a position in a reputed company, where I can use my skills and knowledge to learn new things and grow as a software developer.</w:t>
            </w:r>
          </w:p>
          <w:p w14:paraId="396D2DB8" w14:textId="77777777" w:rsidR="00036450" w:rsidRDefault="00036450" w:rsidP="00036450"/>
          <w:sdt>
            <w:sdtPr>
              <w:id w:val="-1954003311"/>
              <w:placeholder>
                <w:docPart w:val="4BBBB480F54D4655A4387E4E8A694F97"/>
              </w:placeholder>
              <w:temporary/>
              <w:showingPlcHdr/>
              <w15:appearance w15:val="hidden"/>
            </w:sdtPr>
            <w:sdtEndPr/>
            <w:sdtContent>
              <w:p w14:paraId="2C7FC1F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68FB2917A2C4B4C803EA63169B4E619"/>
              </w:placeholder>
              <w:temporary/>
              <w:showingPlcHdr/>
              <w15:appearance w15:val="hidden"/>
            </w:sdtPr>
            <w:sdtEndPr/>
            <w:sdtContent>
              <w:p w14:paraId="3C3FEE2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BA113F4" w14:textId="0D11E2FF" w:rsidR="004D3011" w:rsidRDefault="003E2139" w:rsidP="003E2139">
            <w:pPr>
              <w:tabs>
                <w:tab w:val="center" w:pos="1685"/>
              </w:tabs>
            </w:pPr>
            <w:r>
              <w:t>+923163796037</w:t>
            </w:r>
            <w:r>
              <w:tab/>
            </w:r>
          </w:p>
          <w:p w14:paraId="26304523" w14:textId="497FEA98" w:rsidR="004D3011" w:rsidRDefault="004D3011" w:rsidP="004D3011"/>
          <w:p w14:paraId="4B579FB0" w14:textId="77777777" w:rsidR="003E2139" w:rsidRDefault="003E2139" w:rsidP="004D3011"/>
          <w:sdt>
            <w:sdtPr>
              <w:id w:val="-240260293"/>
              <w:placeholder>
                <w:docPart w:val="5B857C039A7644CDAC53C60323129781"/>
              </w:placeholder>
              <w:temporary/>
              <w:showingPlcHdr/>
              <w15:appearance w15:val="hidden"/>
            </w:sdtPr>
            <w:sdtEndPr/>
            <w:sdtContent>
              <w:p w14:paraId="24D91135" w14:textId="6923658A" w:rsidR="004D3011" w:rsidRDefault="004D3011" w:rsidP="004D3011">
                <w:r w:rsidRPr="00395683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0DFB6063" w14:textId="511A5378" w:rsidR="003E2139" w:rsidRDefault="002A1126" w:rsidP="004D3011">
            <w:pPr>
              <w:rPr>
                <w:rStyle w:val="Hyperlink"/>
              </w:rPr>
            </w:pPr>
            <w:hyperlink r:id="rId7" w:history="1">
              <w:r w:rsidR="003E2139" w:rsidRPr="0025098C">
                <w:rPr>
                  <w:rStyle w:val="Hyperlink"/>
                </w:rPr>
                <w:t>qaimihammad@gmail.com</w:t>
              </w:r>
            </w:hyperlink>
          </w:p>
          <w:p w14:paraId="7A0103C6" w14:textId="13FAB353" w:rsidR="00EF4C4F" w:rsidRDefault="00EF4C4F" w:rsidP="004D3011">
            <w:pPr>
              <w:rPr>
                <w:rStyle w:val="Hyperlink"/>
              </w:rPr>
            </w:pPr>
          </w:p>
          <w:p w14:paraId="13BE3C50" w14:textId="5EF002DB" w:rsidR="00EF4C4F" w:rsidRPr="00395683" w:rsidRDefault="00395683" w:rsidP="004D3011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95683">
              <w:rPr>
                <w:rStyle w:val="Hyperlink"/>
                <w:color w:val="auto"/>
                <w:sz w:val="20"/>
                <w:szCs w:val="20"/>
                <w:u w:val="none"/>
              </w:rPr>
              <w:t>GitHub</w:t>
            </w:r>
            <w:r w:rsidR="00EF4C4F" w:rsidRPr="00395683">
              <w:rPr>
                <w:rStyle w:val="Hyperlink"/>
                <w:color w:val="auto"/>
                <w:sz w:val="20"/>
                <w:szCs w:val="20"/>
                <w:u w:val="none"/>
              </w:rPr>
              <w:t>:</w:t>
            </w:r>
          </w:p>
          <w:p w14:paraId="54AEDFAA" w14:textId="145D80D0" w:rsidR="00EF4C4F" w:rsidRPr="00395683" w:rsidRDefault="00EF4C4F" w:rsidP="004D3011">
            <w:pPr>
              <w:rPr>
                <w:b/>
                <w:bCs/>
              </w:rPr>
            </w:pPr>
            <w:r w:rsidRPr="00395683">
              <w:rPr>
                <w:b/>
                <w:bCs/>
              </w:rPr>
              <w:t>https://github.com/hammadqaimkhani</w:t>
            </w:r>
          </w:p>
          <w:p w14:paraId="4263C926" w14:textId="0928984A" w:rsidR="003E2139" w:rsidRDefault="003E2139" w:rsidP="004D3011"/>
          <w:p w14:paraId="75670E6B" w14:textId="757DBE3E" w:rsidR="003E2139" w:rsidRPr="00395683" w:rsidRDefault="003E2139" w:rsidP="004D3011">
            <w:pPr>
              <w:rPr>
                <w:sz w:val="20"/>
                <w:szCs w:val="20"/>
              </w:rPr>
            </w:pPr>
            <w:r w:rsidRPr="00395683">
              <w:rPr>
                <w:sz w:val="20"/>
                <w:szCs w:val="20"/>
              </w:rPr>
              <w:t>Address:</w:t>
            </w:r>
          </w:p>
          <w:p w14:paraId="73F83993" w14:textId="6119DB6B" w:rsidR="003E2139" w:rsidRPr="00395683" w:rsidRDefault="003E2139" w:rsidP="004D3011">
            <w:pPr>
              <w:rPr>
                <w:b/>
                <w:bCs/>
              </w:rPr>
            </w:pPr>
            <w:r w:rsidRPr="00395683">
              <w:rPr>
                <w:b/>
                <w:bCs/>
              </w:rPr>
              <w:t>House no.50 Nagori Plot TandoAllahyar,</w:t>
            </w:r>
            <w:r w:rsidR="00B42847" w:rsidRPr="00395683">
              <w:rPr>
                <w:b/>
                <w:bCs/>
              </w:rPr>
              <w:t xml:space="preserve"> Sindh, Pakistan</w:t>
            </w:r>
          </w:p>
          <w:p w14:paraId="5A4188B1" w14:textId="7B29F9AE" w:rsidR="003E2139" w:rsidRDefault="003E2139" w:rsidP="004D3011"/>
          <w:p w14:paraId="145C7DA0" w14:textId="77777777" w:rsidR="003E2139" w:rsidRDefault="003E2139" w:rsidP="004D3011"/>
          <w:sdt>
            <w:sdtPr>
              <w:id w:val="-1444214663"/>
              <w:placeholder>
                <w:docPart w:val="8252529626374F459E65E7DA8CFEC78E"/>
              </w:placeholder>
              <w:temporary/>
              <w:showingPlcHdr/>
              <w15:appearance w15:val="hidden"/>
            </w:sdtPr>
            <w:sdtEndPr/>
            <w:sdtContent>
              <w:p w14:paraId="63040D32" w14:textId="076243E9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2D23C6" w14:textId="60B2E173" w:rsidR="003E2139" w:rsidRDefault="003E2139" w:rsidP="004D3011">
            <w:r>
              <w:t>Coding</w:t>
            </w:r>
          </w:p>
          <w:p w14:paraId="5681DAF8" w14:textId="2DDBB4C6" w:rsidR="003E2139" w:rsidRDefault="003E2139" w:rsidP="004D3011">
            <w:r>
              <w:t>Cricket</w:t>
            </w:r>
          </w:p>
          <w:p w14:paraId="06DBC132" w14:textId="72546B04" w:rsidR="004D3011" w:rsidRPr="004D3011" w:rsidRDefault="003E2139" w:rsidP="004D3011">
            <w:r>
              <w:t>Learn programming</w:t>
            </w:r>
          </w:p>
        </w:tc>
        <w:tc>
          <w:tcPr>
            <w:tcW w:w="630" w:type="dxa"/>
          </w:tcPr>
          <w:p w14:paraId="378F4F7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63DFA52906D437FB48139D81D35CF2D"/>
              </w:placeholder>
              <w:temporary/>
              <w:showingPlcHdr/>
              <w15:appearance w15:val="hidden"/>
            </w:sdtPr>
            <w:sdtEndPr/>
            <w:sdtContent>
              <w:p w14:paraId="0FE859D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FCAEC6F" w14:textId="093F9A8D" w:rsidR="00036450" w:rsidRPr="00036450" w:rsidRDefault="00F96C1A" w:rsidP="00B359E4">
            <w:pPr>
              <w:pStyle w:val="Heading4"/>
            </w:pPr>
            <w:r>
              <w:t>University of Sindh Jamshoro.</w:t>
            </w:r>
          </w:p>
          <w:p w14:paraId="06DD570A" w14:textId="0BC7F56D" w:rsidR="00036450" w:rsidRPr="00B359E4" w:rsidRDefault="00F96C1A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2022</w:t>
            </w:r>
          </w:p>
          <w:p w14:paraId="3EA512CE" w14:textId="77777777" w:rsidR="00036450" w:rsidRDefault="00036450" w:rsidP="00036450"/>
          <w:p w14:paraId="5DCF3809" w14:textId="6A1D2A9F" w:rsidR="00036450" w:rsidRPr="00B359E4" w:rsidRDefault="00F96C1A" w:rsidP="00B359E4">
            <w:pPr>
              <w:pStyle w:val="Heading4"/>
            </w:pPr>
            <w:r>
              <w:t>HSC-</w:t>
            </w:r>
          </w:p>
          <w:p w14:paraId="23EA0DB0" w14:textId="2881F8EF" w:rsidR="004D3011" w:rsidRDefault="00F96C1A" w:rsidP="00F96C1A">
            <w:pPr>
              <w:pStyle w:val="Date"/>
            </w:pPr>
            <w:r>
              <w:t>2017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2018</w:t>
            </w:r>
          </w:p>
          <w:p w14:paraId="6E8F04C5" w14:textId="77777777" w:rsidR="00F96C1A" w:rsidRPr="00F96C1A" w:rsidRDefault="00F96C1A" w:rsidP="00F96C1A"/>
          <w:sdt>
            <w:sdtPr>
              <w:id w:val="1669594239"/>
              <w:placeholder>
                <w:docPart w:val="E7DF3CB102714527BC9C6753ACAEE51F"/>
              </w:placeholder>
              <w:temporary/>
              <w:showingPlcHdr/>
              <w15:appearance w15:val="hidden"/>
            </w:sdtPr>
            <w:sdtEndPr/>
            <w:sdtContent>
              <w:p w14:paraId="651BD5C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7E5200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6C924F" wp14:editId="057F2578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96C1A" w14:paraId="6FE54768" w14:textId="77777777" w:rsidTr="00395683">
        <w:tc>
          <w:tcPr>
            <w:tcW w:w="3690" w:type="dxa"/>
          </w:tcPr>
          <w:p w14:paraId="1E1751E8" w14:textId="77777777" w:rsidR="00F96C1A" w:rsidRDefault="00F96C1A" w:rsidP="00036450">
            <w:pPr>
              <w:pStyle w:val="Heading3"/>
            </w:pPr>
          </w:p>
        </w:tc>
        <w:tc>
          <w:tcPr>
            <w:tcW w:w="630" w:type="dxa"/>
          </w:tcPr>
          <w:p w14:paraId="7FADE773" w14:textId="77777777" w:rsidR="00F96C1A" w:rsidRDefault="00F96C1A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D95337E" w14:textId="77777777" w:rsidR="00F96C1A" w:rsidRDefault="00F96C1A" w:rsidP="00036450">
            <w:pPr>
              <w:pStyle w:val="Heading2"/>
            </w:pPr>
          </w:p>
        </w:tc>
      </w:tr>
    </w:tbl>
    <w:p w14:paraId="170C332B" w14:textId="77777777" w:rsidR="0043117B" w:rsidRDefault="002A1126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6744" w14:textId="77777777" w:rsidR="002A1126" w:rsidRDefault="002A1126" w:rsidP="000C45FF">
      <w:r>
        <w:separator/>
      </w:r>
    </w:p>
  </w:endnote>
  <w:endnote w:type="continuationSeparator" w:id="0">
    <w:p w14:paraId="0BC871B8" w14:textId="77777777" w:rsidR="002A1126" w:rsidRDefault="002A11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A5EC" w14:textId="77777777" w:rsidR="002A1126" w:rsidRDefault="002A1126" w:rsidP="000C45FF">
      <w:r>
        <w:separator/>
      </w:r>
    </w:p>
  </w:footnote>
  <w:footnote w:type="continuationSeparator" w:id="0">
    <w:p w14:paraId="470E42E7" w14:textId="77777777" w:rsidR="002A1126" w:rsidRDefault="002A11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DA0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AD1C13" wp14:editId="501AD29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1126"/>
    <w:rsid w:val="0030481B"/>
    <w:rsid w:val="003156FC"/>
    <w:rsid w:val="003254B5"/>
    <w:rsid w:val="0037121F"/>
    <w:rsid w:val="003910D8"/>
    <w:rsid w:val="00395683"/>
    <w:rsid w:val="003A6B7D"/>
    <w:rsid w:val="003B06CA"/>
    <w:rsid w:val="003E2139"/>
    <w:rsid w:val="004071FC"/>
    <w:rsid w:val="00445947"/>
    <w:rsid w:val="00451EC8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746CE"/>
    <w:rsid w:val="00AD0A50"/>
    <w:rsid w:val="00AD76E2"/>
    <w:rsid w:val="00B20152"/>
    <w:rsid w:val="00B359E4"/>
    <w:rsid w:val="00B42847"/>
    <w:rsid w:val="00B455D2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6F69"/>
    <w:rsid w:val="00D2522B"/>
    <w:rsid w:val="00D422DE"/>
    <w:rsid w:val="00D5459D"/>
    <w:rsid w:val="00DA1F4D"/>
    <w:rsid w:val="00DD172A"/>
    <w:rsid w:val="00E25A26"/>
    <w:rsid w:val="00E4381A"/>
    <w:rsid w:val="00E55D74"/>
    <w:rsid w:val="00EF4C4F"/>
    <w:rsid w:val="00F60274"/>
    <w:rsid w:val="00F77FB9"/>
    <w:rsid w:val="00F96C1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2B3C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qaimihammad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G3\AppData\Local\Microsoft\Office\16.0\DTS\en-US%7b7C6AB8F7-A84E-4D4F-9951-7A3A427F8DA0%7d\%7b51E4A154-AB68-4C26-9038-33CC496C7A1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HTML 5</c:v>
                </c:pt>
                <c:pt idx="1">
                  <c:v>CSS 3</c:v>
                </c:pt>
                <c:pt idx="2">
                  <c:v>JavaScript</c:v>
                </c:pt>
                <c:pt idx="3">
                  <c:v>React.Js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0.85</c:v>
                </c:pt>
                <c:pt idx="3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E6D3FF770C49C8AE99DB44E9DDA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B3C74-1BA0-4674-B428-3F2E9A2667B4}"/>
      </w:docPartPr>
      <w:docPartBody>
        <w:p w:rsidR="00317A2A" w:rsidRDefault="00764641">
          <w:pPr>
            <w:pStyle w:val="A4E6D3FF770C49C8AE99DB44E9DDA7E7"/>
          </w:pPr>
          <w:r w:rsidRPr="00D5459D">
            <w:t>Profile</w:t>
          </w:r>
        </w:p>
      </w:docPartBody>
    </w:docPart>
    <w:docPart>
      <w:docPartPr>
        <w:name w:val="4BBBB480F54D4655A4387E4E8A69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E432-2FC2-49F7-BFFB-5D386D39CB0D}"/>
      </w:docPartPr>
      <w:docPartBody>
        <w:p w:rsidR="00317A2A" w:rsidRDefault="00764641">
          <w:pPr>
            <w:pStyle w:val="4BBBB480F54D4655A4387E4E8A694F97"/>
          </w:pPr>
          <w:r w:rsidRPr="00CB0055">
            <w:t>Contact</w:t>
          </w:r>
        </w:p>
      </w:docPartBody>
    </w:docPart>
    <w:docPart>
      <w:docPartPr>
        <w:name w:val="E68FB2917A2C4B4C803EA63169B4E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F3468-3101-4D06-AED7-308F3855003A}"/>
      </w:docPartPr>
      <w:docPartBody>
        <w:p w:rsidR="00317A2A" w:rsidRDefault="00764641">
          <w:pPr>
            <w:pStyle w:val="E68FB2917A2C4B4C803EA63169B4E619"/>
          </w:pPr>
          <w:r w:rsidRPr="004D3011">
            <w:t>PHONE:</w:t>
          </w:r>
        </w:p>
      </w:docPartBody>
    </w:docPart>
    <w:docPart>
      <w:docPartPr>
        <w:name w:val="5B857C039A7644CDAC53C60323129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77D7-03FB-47CC-A986-6CF72A3B2331}"/>
      </w:docPartPr>
      <w:docPartBody>
        <w:p w:rsidR="00317A2A" w:rsidRDefault="00764641">
          <w:pPr>
            <w:pStyle w:val="5B857C039A7644CDAC53C60323129781"/>
          </w:pPr>
          <w:r w:rsidRPr="004D3011">
            <w:t>EMAIL:</w:t>
          </w:r>
        </w:p>
      </w:docPartBody>
    </w:docPart>
    <w:docPart>
      <w:docPartPr>
        <w:name w:val="8252529626374F459E65E7DA8CFEC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14C0-41DD-4439-AEDE-8EDB286D8147}"/>
      </w:docPartPr>
      <w:docPartBody>
        <w:p w:rsidR="00317A2A" w:rsidRDefault="00764641">
          <w:pPr>
            <w:pStyle w:val="8252529626374F459E65E7DA8CFEC78E"/>
          </w:pPr>
          <w:r w:rsidRPr="00CB0055">
            <w:t>Hobbies</w:t>
          </w:r>
        </w:p>
      </w:docPartBody>
    </w:docPart>
    <w:docPart>
      <w:docPartPr>
        <w:name w:val="463DFA52906D437FB48139D81D35C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CDD48-3508-4AD5-ABE1-F3C4ECC43F71}"/>
      </w:docPartPr>
      <w:docPartBody>
        <w:p w:rsidR="00317A2A" w:rsidRDefault="00764641">
          <w:pPr>
            <w:pStyle w:val="463DFA52906D437FB48139D81D35CF2D"/>
          </w:pPr>
          <w:r w:rsidRPr="00036450">
            <w:t>EDUCATION</w:t>
          </w:r>
        </w:p>
      </w:docPartBody>
    </w:docPart>
    <w:docPart>
      <w:docPartPr>
        <w:name w:val="E7DF3CB102714527BC9C6753ACAEE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6E093-83FB-4734-9132-9DA4B8FCF782}"/>
      </w:docPartPr>
      <w:docPartBody>
        <w:p w:rsidR="00317A2A" w:rsidRDefault="00764641">
          <w:pPr>
            <w:pStyle w:val="E7DF3CB102714527BC9C6753ACAEE51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41"/>
    <w:rsid w:val="001F36C6"/>
    <w:rsid w:val="00317A2A"/>
    <w:rsid w:val="00764641"/>
    <w:rsid w:val="00B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6D3FF770C49C8AE99DB44E9DDA7E7">
    <w:name w:val="A4E6D3FF770C49C8AE99DB44E9DDA7E7"/>
  </w:style>
  <w:style w:type="paragraph" w:customStyle="1" w:styleId="4BBBB480F54D4655A4387E4E8A694F97">
    <w:name w:val="4BBBB480F54D4655A4387E4E8A694F97"/>
  </w:style>
  <w:style w:type="paragraph" w:customStyle="1" w:styleId="E68FB2917A2C4B4C803EA63169B4E619">
    <w:name w:val="E68FB2917A2C4B4C803EA63169B4E619"/>
  </w:style>
  <w:style w:type="paragraph" w:customStyle="1" w:styleId="5B857C039A7644CDAC53C60323129781">
    <w:name w:val="5B857C039A7644CDAC53C6032312978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252529626374F459E65E7DA8CFEC78E">
    <w:name w:val="8252529626374F459E65E7DA8CFEC78E"/>
  </w:style>
  <w:style w:type="paragraph" w:customStyle="1" w:styleId="463DFA52906D437FB48139D81D35CF2D">
    <w:name w:val="463DFA52906D437FB48139D81D35CF2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7DF3CB102714527BC9C6753ACAEE51F">
    <w:name w:val="E7DF3CB102714527BC9C6753ACAEE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{51E4A154-AB68-4C26-9038-33CC496C7A17}tf00546271_win32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2022-03-08T15:02:00Z</dcterms:created>
  <dcterms:modified xsi:type="dcterms:W3CDTF">2022-03-09T13:46:00Z</dcterms:modified>
</cp:coreProperties>
</file>